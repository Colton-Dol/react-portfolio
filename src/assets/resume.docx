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33DC4F61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0DD5D8C6" w14:textId="4542CCF2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9E13508" wp14:editId="686DC4AD">
                      <wp:extent cx="2122805" cy="2122805"/>
                      <wp:effectExtent l="19050" t="19050" r="29845" b="2984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t="-6000" b="-18000"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2D25761A" id="Oval 2" o:spid="_x0000_s1026" alt="Title: Professional Headshot of Man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" strokecolor="#94b6d2 [3204]" strokeweight="5pt">
                      <v:fill r:id="rId7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5FE9CB1E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14:paraId="39FCAAA5" w14:textId="77777777" w:rsidR="001B2ABD" w:rsidRDefault="005B002A" w:rsidP="00376698">
            <w:pPr>
              <w:pStyle w:val="Title"/>
            </w:pPr>
            <w:r>
              <w:t>Colton Doling</w:t>
            </w:r>
          </w:p>
          <w:p w14:paraId="61F29F76" w14:textId="20A5EC94" w:rsidR="00E92CB0" w:rsidRPr="00E92CB0" w:rsidRDefault="00E92CB0" w:rsidP="00E92CB0"/>
        </w:tc>
      </w:tr>
      <w:tr w:rsidR="001B2ABD" w14:paraId="0C2E0F14" w14:textId="77777777" w:rsidTr="001B2ABD">
        <w:tc>
          <w:tcPr>
            <w:tcW w:w="3600" w:type="dxa"/>
          </w:tcPr>
          <w:sdt>
            <w:sdtPr>
              <w:rPr>
                <w:color w:val="716767" w:themeColor="accent6" w:themeShade="BF"/>
              </w:rPr>
              <w:id w:val="-1711873194"/>
              <w:placeholder>
                <w:docPart w:val="F14A4A0CCD21410DAF55282830B5BD61"/>
              </w:placeholder>
              <w:temporary/>
              <w:showingPlcHdr/>
              <w15:appearance w15:val="hidden"/>
            </w:sdtPr>
            <w:sdtContent>
              <w:p w14:paraId="25DE0A17" w14:textId="77777777" w:rsidR="001B2ABD" w:rsidRPr="00477E4A" w:rsidRDefault="00036450" w:rsidP="00036450">
                <w:pPr>
                  <w:pStyle w:val="Heading3"/>
                  <w:rPr>
                    <w:color w:val="716767" w:themeColor="accent6" w:themeShade="BF"/>
                  </w:rPr>
                </w:pPr>
                <w:r w:rsidRPr="001A3DE1">
                  <w:rPr>
                    <w:color w:val="355D7E" w:themeColor="accent1" w:themeShade="80"/>
                  </w:rPr>
                  <w:t>Profile</w:t>
                </w:r>
              </w:p>
            </w:sdtContent>
          </w:sdt>
          <w:p w14:paraId="0A904D83" w14:textId="1A8B8ED8" w:rsidR="00B37C71" w:rsidRPr="001A3DE1" w:rsidRDefault="00837D7E" w:rsidP="00036450">
            <w:pPr>
              <w:rPr>
                <w:color w:val="0D0D0D" w:themeColor="text1" w:themeTint="F2"/>
              </w:rPr>
            </w:pPr>
            <w:r w:rsidRPr="001A3DE1">
              <w:rPr>
                <w:color w:val="0D0D0D" w:themeColor="text1" w:themeTint="F2"/>
              </w:rPr>
              <w:t xml:space="preserve">My name is Colton Doling and I am </w:t>
            </w:r>
            <w:r w:rsidR="007B64F9" w:rsidRPr="001A3DE1">
              <w:rPr>
                <w:color w:val="0D0D0D" w:themeColor="text1" w:themeTint="F2"/>
              </w:rPr>
              <w:t>twenty years old</w:t>
            </w:r>
            <w:r w:rsidR="00383A6D" w:rsidRPr="001A3DE1">
              <w:rPr>
                <w:color w:val="0D0D0D" w:themeColor="text1" w:themeTint="F2"/>
              </w:rPr>
              <w:t>.</w:t>
            </w:r>
            <w:r w:rsidR="00F56FFC">
              <w:rPr>
                <w:color w:val="0D0D0D" w:themeColor="text1" w:themeTint="F2"/>
              </w:rPr>
              <w:t xml:space="preserve"> I</w:t>
            </w:r>
            <w:r w:rsidR="00F52CCA">
              <w:rPr>
                <w:color w:val="0D0D0D" w:themeColor="text1" w:themeTint="F2"/>
              </w:rPr>
              <w:t xml:space="preserve"> learned software engineering at e</w:t>
            </w:r>
            <w:r w:rsidR="00105FD5">
              <w:rPr>
                <w:color w:val="0D0D0D" w:themeColor="text1" w:themeTint="F2"/>
              </w:rPr>
              <w:t>dX.</w:t>
            </w:r>
            <w:r w:rsidR="00B37C71" w:rsidRPr="001A3DE1">
              <w:rPr>
                <w:color w:val="0D0D0D" w:themeColor="text1" w:themeTint="F2"/>
              </w:rPr>
              <w:t xml:space="preserve"> </w:t>
            </w:r>
          </w:p>
          <w:p w14:paraId="0C353576" w14:textId="77777777" w:rsidR="00B37C71" w:rsidRPr="001A3DE1" w:rsidRDefault="00B37C71" w:rsidP="00036450">
            <w:pPr>
              <w:rPr>
                <w:color w:val="0D0D0D" w:themeColor="text1" w:themeTint="F2"/>
              </w:rPr>
            </w:pPr>
          </w:p>
          <w:p w14:paraId="499301FD" w14:textId="08F2615D" w:rsidR="00A35D6B" w:rsidRPr="001A3DE1" w:rsidRDefault="00A35D6B" w:rsidP="00036450">
            <w:pPr>
              <w:rPr>
                <w:color w:val="0D0D0D" w:themeColor="text1" w:themeTint="F2"/>
              </w:rPr>
            </w:pPr>
            <w:r w:rsidRPr="001A3DE1">
              <w:rPr>
                <w:color w:val="0D0D0D" w:themeColor="text1" w:themeTint="F2"/>
              </w:rPr>
              <w:t>While my coursework had a primary focus on web development,</w:t>
            </w:r>
            <w:r w:rsidR="00244CF8" w:rsidRPr="001A3DE1">
              <w:rPr>
                <w:color w:val="0D0D0D" w:themeColor="text1" w:themeTint="F2"/>
              </w:rPr>
              <w:t xml:space="preserve"> I plan to eventually </w:t>
            </w:r>
            <w:r w:rsidR="00B202FB" w:rsidRPr="001A3DE1">
              <w:rPr>
                <w:color w:val="0D0D0D" w:themeColor="text1" w:themeTint="F2"/>
              </w:rPr>
              <w:t xml:space="preserve">learn the skills </w:t>
            </w:r>
            <w:r w:rsidR="00EE6D26" w:rsidRPr="001A3DE1">
              <w:rPr>
                <w:color w:val="0D0D0D" w:themeColor="text1" w:themeTint="F2"/>
              </w:rPr>
              <w:t xml:space="preserve">and languages </w:t>
            </w:r>
            <w:r w:rsidR="00B202FB" w:rsidRPr="001A3DE1">
              <w:rPr>
                <w:color w:val="0D0D0D" w:themeColor="text1" w:themeTint="F2"/>
              </w:rPr>
              <w:t>necessary to pursue a career in video game development.</w:t>
            </w:r>
          </w:p>
          <w:sdt>
            <w:sdtPr>
              <w:rPr>
                <w:color w:val="716767" w:themeColor="accent6" w:themeShade="BF"/>
              </w:rPr>
              <w:id w:val="-1954003311"/>
              <w:placeholder>
                <w:docPart w:val="B51FD87967C64C27890530637E73D05E"/>
              </w:placeholder>
              <w:temporary/>
              <w:showingPlcHdr/>
              <w15:appearance w15:val="hidden"/>
            </w:sdtPr>
            <w:sdtContent>
              <w:p w14:paraId="59DB447D" w14:textId="77777777" w:rsidR="00036450" w:rsidRPr="00477E4A" w:rsidRDefault="00CB0055" w:rsidP="00CB0055">
                <w:pPr>
                  <w:pStyle w:val="Heading3"/>
                  <w:rPr>
                    <w:color w:val="716767" w:themeColor="accent6" w:themeShade="BF"/>
                  </w:rPr>
                </w:pPr>
                <w:r w:rsidRPr="001A3DE1">
                  <w:rPr>
                    <w:color w:val="355D7E" w:themeColor="accent1" w:themeShade="80"/>
                  </w:rPr>
                  <w:t>Contact</w:t>
                </w:r>
              </w:p>
            </w:sdtContent>
          </w:sdt>
          <w:sdt>
            <w:sdtPr>
              <w:rPr>
                <w:color w:val="0D0D0D" w:themeColor="text1" w:themeTint="F2"/>
              </w:rPr>
              <w:id w:val="1111563247"/>
              <w:placeholder>
                <w:docPart w:val="326AB442B5DA4B99BFC82329C724CDC0"/>
              </w:placeholder>
              <w:temporary/>
              <w:showingPlcHdr/>
              <w15:appearance w15:val="hidden"/>
            </w:sdtPr>
            <w:sdtContent>
              <w:p w14:paraId="4BDF57A3" w14:textId="77777777" w:rsidR="004D3011" w:rsidRPr="001A3DE1" w:rsidRDefault="004D3011" w:rsidP="004D3011">
                <w:pPr>
                  <w:rPr>
                    <w:color w:val="0D0D0D" w:themeColor="text1" w:themeTint="F2"/>
                  </w:rPr>
                </w:pPr>
                <w:r w:rsidRPr="001A3DE1">
                  <w:rPr>
                    <w:color w:val="0D0D0D" w:themeColor="text1" w:themeTint="F2"/>
                  </w:rPr>
                  <w:t>PHONE:</w:t>
                </w:r>
              </w:p>
            </w:sdtContent>
          </w:sdt>
          <w:p w14:paraId="5231D517" w14:textId="5A09D71B" w:rsidR="004D3011" w:rsidRPr="001A3DE1" w:rsidRDefault="006A3BAA" w:rsidP="004D3011">
            <w:pPr>
              <w:rPr>
                <w:color w:val="0D0D0D" w:themeColor="text1" w:themeTint="F2"/>
              </w:rPr>
            </w:pPr>
            <w:r w:rsidRPr="001A3DE1">
              <w:rPr>
                <w:color w:val="0D0D0D" w:themeColor="text1" w:themeTint="F2"/>
              </w:rPr>
              <w:t>407-307-4252</w:t>
            </w:r>
          </w:p>
          <w:p w14:paraId="5CC8BB21" w14:textId="77777777" w:rsidR="004D3011" w:rsidRPr="001A3DE1" w:rsidRDefault="004D3011" w:rsidP="004D3011">
            <w:pPr>
              <w:rPr>
                <w:color w:val="0D0D0D" w:themeColor="text1" w:themeTint="F2"/>
              </w:rPr>
            </w:pPr>
          </w:p>
          <w:sdt>
            <w:sdtPr>
              <w:rPr>
                <w:color w:val="0D0D0D" w:themeColor="text1" w:themeTint="F2"/>
              </w:rPr>
              <w:id w:val="67859272"/>
              <w:placeholder>
                <w:docPart w:val="736884CB16B041A2A7E62137CB9CFF29"/>
              </w:placeholder>
              <w:temporary/>
              <w:showingPlcHdr/>
              <w15:appearance w15:val="hidden"/>
            </w:sdtPr>
            <w:sdtContent>
              <w:p w14:paraId="1BBFD0C9" w14:textId="77777777" w:rsidR="004D3011" w:rsidRPr="001A3DE1" w:rsidRDefault="004D3011" w:rsidP="004D3011">
                <w:pPr>
                  <w:rPr>
                    <w:color w:val="0D0D0D" w:themeColor="text1" w:themeTint="F2"/>
                  </w:rPr>
                </w:pPr>
                <w:r w:rsidRPr="001A3DE1">
                  <w:rPr>
                    <w:color w:val="0D0D0D" w:themeColor="text1" w:themeTint="F2"/>
                  </w:rPr>
                  <w:t>WEBSITE:</w:t>
                </w:r>
              </w:p>
            </w:sdtContent>
          </w:sdt>
          <w:p w14:paraId="6B0FF34A" w14:textId="56DDC7F8" w:rsidR="004D3011" w:rsidRPr="00126B97" w:rsidRDefault="00126B97" w:rsidP="004D3011">
            <w:pPr>
              <w:rPr>
                <w:color w:val="548AB7" w:themeColor="accent1" w:themeShade="BF"/>
                <w:u w:val="single"/>
              </w:rPr>
            </w:pPr>
            <w:hyperlink r:id="rId8" w:history="1">
              <w:r w:rsidRPr="00126B97">
                <w:rPr>
                  <w:rStyle w:val="Hyperlink"/>
                  <w:color w:val="548AB7" w:themeColor="accent1" w:themeShade="BF"/>
                </w:rPr>
                <w:t>coltondolingportfolio.netlify.app</w:t>
              </w:r>
            </w:hyperlink>
          </w:p>
          <w:p w14:paraId="35F45572" w14:textId="77777777" w:rsidR="00126B97" w:rsidRPr="001A3DE1" w:rsidRDefault="00126B97" w:rsidP="004D3011">
            <w:pPr>
              <w:rPr>
                <w:color w:val="0D0D0D" w:themeColor="text1" w:themeTint="F2"/>
              </w:rPr>
            </w:pPr>
          </w:p>
          <w:p w14:paraId="5BD7FFF3" w14:textId="6B783597" w:rsidR="007E622F" w:rsidRDefault="007E622F" w:rsidP="004D3011">
            <w:pPr>
              <w:rPr>
                <w:color w:val="0D0D0D" w:themeColor="text1" w:themeTint="F2"/>
              </w:rPr>
            </w:pPr>
            <w:r w:rsidRPr="001A3DE1">
              <w:rPr>
                <w:color w:val="0D0D0D" w:themeColor="text1" w:themeTint="F2"/>
              </w:rPr>
              <w:t>EMAIL:</w:t>
            </w:r>
          </w:p>
          <w:p w14:paraId="5CC6DAF3" w14:textId="2A134D2B" w:rsidR="00126B97" w:rsidRDefault="00126B97" w:rsidP="004D3011">
            <w:pPr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</w:rPr>
              <w:t>cmdoling@gmail.com</w:t>
            </w:r>
          </w:p>
          <w:p w14:paraId="57DC3E75" w14:textId="6D9EE98A" w:rsidR="004D3011" w:rsidRPr="00477E4A" w:rsidRDefault="00000000" w:rsidP="000E433D">
            <w:pPr>
              <w:pStyle w:val="Heading3"/>
              <w:rPr>
                <w:color w:val="716767" w:themeColor="accent6" w:themeShade="BF"/>
              </w:rPr>
            </w:pPr>
            <w:sdt>
              <w:sdtPr>
                <w:rPr>
                  <w:color w:val="716767" w:themeColor="accent6" w:themeShade="BF"/>
                </w:rPr>
                <w:id w:val="-1444214663"/>
                <w:placeholder>
                  <w:docPart w:val="B5EE19658F7D4E10BEAE7B7F123ED6A7"/>
                </w:placeholder>
                <w:temporary/>
                <w:showingPlcHdr/>
                <w15:appearance w15:val="hidden"/>
              </w:sdtPr>
              <w:sdtContent>
                <w:r w:rsidR="00CB0055" w:rsidRPr="001A3DE1">
                  <w:rPr>
                    <w:color w:val="355D7E" w:themeColor="accent1" w:themeShade="80"/>
                  </w:rPr>
                  <w:t>Hobbies</w:t>
                </w:r>
              </w:sdtContent>
            </w:sdt>
          </w:p>
          <w:p w14:paraId="727431AC" w14:textId="219E55ED" w:rsidR="000A7B76" w:rsidRPr="001A3DE1" w:rsidRDefault="000A7B76" w:rsidP="004D3011">
            <w:pPr>
              <w:rPr>
                <w:color w:val="0D0D0D" w:themeColor="text1" w:themeTint="F2"/>
              </w:rPr>
            </w:pPr>
            <w:r w:rsidRPr="001A3DE1">
              <w:rPr>
                <w:color w:val="0D0D0D" w:themeColor="text1" w:themeTint="F2"/>
              </w:rPr>
              <w:t>Reading</w:t>
            </w:r>
          </w:p>
          <w:p w14:paraId="00425193" w14:textId="570EEBAD" w:rsidR="000E433D" w:rsidRPr="001A3DE1" w:rsidRDefault="00537692" w:rsidP="004D3011">
            <w:pPr>
              <w:rPr>
                <w:color w:val="0D0D0D" w:themeColor="text1" w:themeTint="F2"/>
              </w:rPr>
            </w:pPr>
            <w:r w:rsidRPr="001A3DE1">
              <w:rPr>
                <w:color w:val="0D0D0D" w:themeColor="text1" w:themeTint="F2"/>
              </w:rPr>
              <w:t>Playing Dungeons and Dragons</w:t>
            </w:r>
          </w:p>
          <w:p w14:paraId="3EC37823" w14:textId="43C472C1" w:rsidR="000E433D" w:rsidRPr="00477E4A" w:rsidRDefault="000E433D" w:rsidP="004D3011">
            <w:pPr>
              <w:rPr>
                <w:color w:val="716767" w:themeColor="accent6" w:themeShade="BF"/>
              </w:rPr>
            </w:pPr>
          </w:p>
        </w:tc>
        <w:tc>
          <w:tcPr>
            <w:tcW w:w="720" w:type="dxa"/>
          </w:tcPr>
          <w:p w14:paraId="6BE49A86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sdt>
            <w:sdtPr>
              <w:id w:val="1049110328"/>
              <w:placeholder>
                <w:docPart w:val="8E1987BA597948218524DF5375E45924"/>
              </w:placeholder>
              <w:temporary/>
              <w:showingPlcHdr/>
              <w15:appearance w15:val="hidden"/>
            </w:sdtPr>
            <w:sdtContent>
              <w:p w14:paraId="3C08EF48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3DD06683" w14:textId="034DD259" w:rsidR="00036450" w:rsidRPr="00036450" w:rsidRDefault="005B002A" w:rsidP="00B359E4">
            <w:pPr>
              <w:pStyle w:val="Heading4"/>
            </w:pPr>
            <w:r>
              <w:t>edX</w:t>
            </w:r>
          </w:p>
          <w:p w14:paraId="7EF982C2" w14:textId="31D31B90" w:rsidR="00036450" w:rsidRPr="00B359E4" w:rsidRDefault="005B002A" w:rsidP="00B359E4">
            <w:pPr>
              <w:pStyle w:val="Date"/>
            </w:pPr>
            <w:r>
              <w:t>9/2024</w:t>
            </w:r>
            <w:r w:rsidR="00036450" w:rsidRPr="00B359E4">
              <w:t xml:space="preserve"> </w:t>
            </w:r>
            <w:r w:rsidR="004E4BF0">
              <w:t>–</w:t>
            </w:r>
            <w:r w:rsidR="00036450" w:rsidRPr="00B359E4">
              <w:t xml:space="preserve"> </w:t>
            </w:r>
            <w:r w:rsidR="004E4BF0">
              <w:t>3/2025</w:t>
            </w:r>
          </w:p>
          <w:p w14:paraId="16FC6ED2" w14:textId="0EF93486" w:rsidR="005B002A" w:rsidRDefault="00DC153B" w:rsidP="00036450">
            <w:r>
              <w:t>In this</w:t>
            </w:r>
            <w:r w:rsidR="00465AA2">
              <w:t xml:space="preserve"> program I learned various skills </w:t>
            </w:r>
            <w:r w:rsidR="00C34A02">
              <w:t>for</w:t>
            </w:r>
            <w:r w:rsidR="00465AA2">
              <w:t xml:space="preserve"> software development, </w:t>
            </w:r>
            <w:r w:rsidR="00C34A02">
              <w:t>mainly</w:t>
            </w:r>
            <w:r w:rsidR="00465AA2">
              <w:t xml:space="preserve"> how to build MERN stack applications</w:t>
            </w:r>
            <w:r w:rsidR="00C34A02">
              <w:t>.</w:t>
            </w:r>
          </w:p>
          <w:p w14:paraId="7B65452C" w14:textId="77777777" w:rsidR="00DC153B" w:rsidRDefault="00DC153B" w:rsidP="00036450"/>
          <w:p w14:paraId="0C8FD894" w14:textId="20A0A3C7" w:rsidR="00036450" w:rsidRPr="00B359E4" w:rsidRDefault="005B002A" w:rsidP="00B359E4">
            <w:pPr>
              <w:pStyle w:val="Heading4"/>
            </w:pPr>
            <w:r>
              <w:t>Homeschool</w:t>
            </w:r>
          </w:p>
          <w:p w14:paraId="05744D8E" w14:textId="5A0026D9" w:rsidR="00036450" w:rsidRPr="00B359E4" w:rsidRDefault="008E0788" w:rsidP="00B359E4">
            <w:pPr>
              <w:pStyle w:val="Date"/>
            </w:pPr>
            <w:r>
              <w:t>8/201</w:t>
            </w:r>
            <w:r w:rsidR="00034672">
              <w:t>8</w:t>
            </w:r>
            <w:r>
              <w:t xml:space="preserve"> </w:t>
            </w:r>
            <w:r w:rsidR="00036450" w:rsidRPr="00B359E4">
              <w:t xml:space="preserve">- </w:t>
            </w:r>
            <w:r>
              <w:t>5/2022</w:t>
            </w:r>
          </w:p>
          <w:p w14:paraId="59D0055E" w14:textId="6125996E" w:rsidR="00036450" w:rsidRDefault="008E0788" w:rsidP="00036450">
            <w:r>
              <w:t>I had a GPA of 4.0 with 31.5 total credit hours.</w:t>
            </w:r>
          </w:p>
          <w:p w14:paraId="1C6ADD9D" w14:textId="02400742" w:rsidR="00036450" w:rsidRDefault="00797C08" w:rsidP="00036450">
            <w:pPr>
              <w:pStyle w:val="Heading2"/>
            </w:pPr>
            <w:r>
              <w:t>COMMUNITY INVOLVEMENT</w:t>
            </w:r>
          </w:p>
          <w:p w14:paraId="4AC48A2E" w14:textId="632E0E58" w:rsidR="00036450" w:rsidRDefault="005B002A" w:rsidP="00B359E4">
            <w:pPr>
              <w:pStyle w:val="Heading4"/>
              <w:rPr>
                <w:bCs/>
              </w:rPr>
            </w:pPr>
            <w:r>
              <w:t>Faith Assembly of God</w:t>
            </w:r>
            <w:r w:rsidR="00036450">
              <w:t xml:space="preserve"> </w:t>
            </w:r>
            <w:r w:rsidR="00E41CF0">
              <w:t>–</w:t>
            </w:r>
            <w:r w:rsidR="00797C08">
              <w:t xml:space="preserve"> </w:t>
            </w:r>
            <w:r w:rsidR="00E41CF0">
              <w:t>Kid’s Way Volunteer</w:t>
            </w:r>
          </w:p>
          <w:p w14:paraId="70F5DEC0" w14:textId="31473F2D" w:rsidR="00036450" w:rsidRPr="00036450" w:rsidRDefault="00475ECC" w:rsidP="00B359E4">
            <w:pPr>
              <w:pStyle w:val="Date"/>
            </w:pPr>
            <w:r>
              <w:t>6/2016</w:t>
            </w:r>
            <w:r w:rsidR="00036450" w:rsidRPr="00036450">
              <w:t>–</w:t>
            </w:r>
            <w:r w:rsidR="004A5BBF">
              <w:t>6/2022</w:t>
            </w:r>
          </w:p>
          <w:p w14:paraId="0143075C" w14:textId="53695F01" w:rsidR="004D3011" w:rsidRDefault="000D3047" w:rsidP="00036450">
            <w:r>
              <w:t>I w</w:t>
            </w:r>
            <w:r w:rsidR="007235B1">
              <w:t>as a part of the weekly plays</w:t>
            </w:r>
            <w:r w:rsidR="00C8763B">
              <w:t xml:space="preserve"> in the Kids Ministry and</w:t>
            </w:r>
            <w:r>
              <w:t xml:space="preserve"> helped </w:t>
            </w:r>
            <w:r w:rsidR="00182D1F">
              <w:t xml:space="preserve">with </w:t>
            </w:r>
            <w:r w:rsidR="00340BCF">
              <w:t>maintaining a peaceful environment among the kids.</w:t>
            </w:r>
          </w:p>
          <w:p w14:paraId="3187DBE8" w14:textId="77777777" w:rsidR="00C4696C" w:rsidRDefault="00C4696C" w:rsidP="00036450"/>
          <w:p w14:paraId="1401FFBE" w14:textId="49EDBC37" w:rsidR="004D3011" w:rsidRPr="006D29A7" w:rsidRDefault="00F05198" w:rsidP="006D29A7">
            <w:pPr>
              <w:pStyle w:val="Heading4"/>
              <w:rPr>
                <w:bCs/>
              </w:rPr>
            </w:pPr>
            <w:r>
              <w:t>Royal Rangers</w:t>
            </w:r>
            <w:r w:rsidR="00D84F79">
              <w:t xml:space="preserve"> (Equivalent to Boy Scouts)</w:t>
            </w:r>
            <w:r>
              <w:t xml:space="preserve"> - </w:t>
            </w:r>
            <w:r w:rsidR="00BE5A11">
              <w:t>Student</w:t>
            </w:r>
          </w:p>
          <w:p w14:paraId="04923F36" w14:textId="56EBA236" w:rsidR="004D3011" w:rsidRDefault="004760C7" w:rsidP="00036450">
            <w:r>
              <w:t>Awards:</w:t>
            </w:r>
          </w:p>
          <w:p w14:paraId="1F9E95FF" w14:textId="44392401" w:rsidR="00712537" w:rsidRDefault="00070C6E" w:rsidP="00036450">
            <w:r>
              <w:t xml:space="preserve">Expedition Ranger </w:t>
            </w:r>
            <w:r w:rsidR="00712537">
              <w:t>Gold Buffalo</w:t>
            </w:r>
            <w:r w:rsidR="00C43337">
              <w:t xml:space="preserve"> #2</w:t>
            </w:r>
            <w:r w:rsidR="00712537">
              <w:t xml:space="preserve"> (2022)</w:t>
            </w:r>
          </w:p>
          <w:p w14:paraId="1E4B8A96" w14:textId="67B13E90" w:rsidR="004D3011" w:rsidRDefault="001C55C8" w:rsidP="00036450">
            <w:r>
              <w:t>Gold Medal of Achievement with Merit (2021)</w:t>
            </w:r>
          </w:p>
          <w:p w14:paraId="5CF2802A" w14:textId="0D238C36" w:rsidR="00AE2548" w:rsidRDefault="00AE2548" w:rsidP="00036450">
            <w:r>
              <w:t>Expedition Ranger Gold Buffalo #1 (2021)</w:t>
            </w:r>
          </w:p>
          <w:p w14:paraId="740BCA95" w14:textId="436C768D" w:rsidR="008D37C2" w:rsidRDefault="008D37C2" w:rsidP="00036450">
            <w:r>
              <w:t>Royal Ranger E3 (</w:t>
            </w:r>
            <w:r w:rsidR="00202A24">
              <w:t>2021</w:t>
            </w:r>
            <w:r>
              <w:t>)</w:t>
            </w:r>
            <w:r w:rsidR="0064253A">
              <w:t>, E2 (2020),</w:t>
            </w:r>
            <w:r w:rsidR="00E90F2F">
              <w:t xml:space="preserve"> and</w:t>
            </w:r>
            <w:r w:rsidR="0064253A">
              <w:t xml:space="preserve"> E1 (2019)</w:t>
            </w:r>
            <w:r w:rsidR="00E90F2F">
              <w:t xml:space="preserve"> Award</w:t>
            </w:r>
            <w:r w:rsidR="0064253A">
              <w:t xml:space="preserve"> Recipient</w:t>
            </w:r>
          </w:p>
          <w:p w14:paraId="0F9F6499" w14:textId="68871E47" w:rsidR="00E90F2F" w:rsidRDefault="00E90F2F" w:rsidP="00036450">
            <w:r>
              <w:t>Gold Medal of Achievement (2019)</w:t>
            </w:r>
          </w:p>
          <w:p w14:paraId="0808EAC7" w14:textId="491285F7" w:rsidR="00861DD6" w:rsidRDefault="00FA5674" w:rsidP="00036450">
            <w:r>
              <w:t>Expedition Ranger of the Year (2019)</w:t>
            </w:r>
          </w:p>
          <w:p w14:paraId="27DAFEF5" w14:textId="67F80FEB" w:rsidR="00FA5674" w:rsidRDefault="00FA5674" w:rsidP="00036450">
            <w:r>
              <w:t>Adventure Ranger of the Year (</w:t>
            </w:r>
            <w:r w:rsidR="00BC7378">
              <w:t>2017 &amp; 2018)</w:t>
            </w:r>
          </w:p>
          <w:p w14:paraId="1706BDA4" w14:textId="0A0F3FE3" w:rsidR="004760C7" w:rsidRDefault="004760C7" w:rsidP="00036450"/>
          <w:sdt>
            <w:sdtPr>
              <w:id w:val="1669594239"/>
              <w:placeholder>
                <w:docPart w:val="7E25C5D1D92F4B12AE568C9E6D4A1D76"/>
              </w:placeholder>
              <w:temporary/>
              <w:showingPlcHdr/>
              <w15:appearance w15:val="hidden"/>
            </w:sdtPr>
            <w:sdtContent>
              <w:p w14:paraId="53106DCA" w14:textId="77777777" w:rsidR="00036450" w:rsidRDefault="00180329" w:rsidP="00036450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1DC2E3B9" w14:textId="4EE819BD" w:rsidR="00036450" w:rsidRPr="007210A0" w:rsidRDefault="00640542" w:rsidP="004D3011">
            <w:pPr>
              <w:rPr>
                <w:color w:val="0D0D0D" w:themeColor="text1" w:themeTint="F2"/>
              </w:rPr>
            </w:pPr>
            <w:r w:rsidRPr="007210A0">
              <w:rPr>
                <w:color w:val="0D0D0D" w:themeColor="text1" w:themeTint="F2"/>
              </w:rPr>
              <w:t>Us</w:t>
            </w:r>
            <w:r w:rsidR="005C7D4B" w:rsidRPr="007210A0">
              <w:rPr>
                <w:color w:val="0D0D0D" w:themeColor="text1" w:themeTint="F2"/>
              </w:rPr>
              <w:t>er Interface, Client-Side, or Front End:</w:t>
            </w:r>
          </w:p>
          <w:p w14:paraId="09791241" w14:textId="1B2D8373" w:rsidR="005C7D4B" w:rsidRPr="007210A0" w:rsidRDefault="005C7D4B" w:rsidP="004D3011">
            <w:pPr>
              <w:rPr>
                <w:color w:val="0D0D0D" w:themeColor="text1" w:themeTint="F2"/>
              </w:rPr>
            </w:pPr>
            <w:r w:rsidRPr="007210A0">
              <w:rPr>
                <w:color w:val="0D0D0D" w:themeColor="text1" w:themeTint="F2"/>
              </w:rPr>
              <w:t>HTML, CSS, JavaScript</w:t>
            </w:r>
            <w:r w:rsidR="0005152B" w:rsidRPr="007210A0">
              <w:rPr>
                <w:color w:val="0D0D0D" w:themeColor="text1" w:themeTint="F2"/>
              </w:rPr>
              <w:t>, Bootstrap, React</w:t>
            </w:r>
          </w:p>
          <w:p w14:paraId="18302BC2" w14:textId="77777777" w:rsidR="0005152B" w:rsidRPr="007210A0" w:rsidRDefault="0005152B" w:rsidP="004D3011">
            <w:pPr>
              <w:rPr>
                <w:color w:val="0D0D0D" w:themeColor="text1" w:themeTint="F2"/>
              </w:rPr>
            </w:pPr>
          </w:p>
          <w:p w14:paraId="4E49A087" w14:textId="1653F29F" w:rsidR="0005152B" w:rsidRPr="007210A0" w:rsidRDefault="0005152B" w:rsidP="004D3011">
            <w:pPr>
              <w:rPr>
                <w:color w:val="0D0D0D" w:themeColor="text1" w:themeTint="F2"/>
              </w:rPr>
            </w:pPr>
            <w:r w:rsidRPr="007210A0">
              <w:rPr>
                <w:color w:val="0D0D0D" w:themeColor="text1" w:themeTint="F2"/>
              </w:rPr>
              <w:t>Back End or Server-Side:</w:t>
            </w:r>
          </w:p>
          <w:p w14:paraId="76D1F678" w14:textId="49369925" w:rsidR="0005152B" w:rsidRPr="007210A0" w:rsidRDefault="0005152B" w:rsidP="004D3011">
            <w:pPr>
              <w:rPr>
                <w:color w:val="0D0D0D" w:themeColor="text1" w:themeTint="F2"/>
              </w:rPr>
            </w:pPr>
            <w:r w:rsidRPr="007210A0">
              <w:rPr>
                <w:color w:val="0D0D0D" w:themeColor="text1" w:themeTint="F2"/>
              </w:rPr>
              <w:t>API, Express.js, Node.js, PostgreSQL, MongoDB</w:t>
            </w:r>
          </w:p>
          <w:p w14:paraId="3850BB4B" w14:textId="5DCD9796" w:rsidR="00AC77B4" w:rsidRPr="00E5603B" w:rsidRDefault="00AC77B4" w:rsidP="004D3011">
            <w:pPr>
              <w:rPr>
                <w:color w:val="F2F2F2" w:themeColor="background1" w:themeShade="F2"/>
                <w:sz w:val="20"/>
                <w:szCs w:val="24"/>
              </w:rPr>
            </w:pPr>
          </w:p>
        </w:tc>
      </w:tr>
    </w:tbl>
    <w:p w14:paraId="5E053C25" w14:textId="77777777" w:rsidR="0027307D" w:rsidRPr="00536B9D" w:rsidRDefault="0027307D" w:rsidP="000C45FF">
      <w:pPr>
        <w:tabs>
          <w:tab w:val="left" w:pos="990"/>
        </w:tabs>
        <w:rPr>
          <w:color w:val="F2F2F2" w:themeColor="background1" w:themeShade="F2"/>
        </w:rPr>
      </w:pPr>
    </w:p>
    <w:sectPr w:rsidR="0027307D" w:rsidRPr="00536B9D" w:rsidSect="000C45FF">
      <w:headerReference w:type="default" r:id="rId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32BDC" w14:textId="77777777" w:rsidR="004864EB" w:rsidRDefault="004864EB" w:rsidP="000C45FF">
      <w:r>
        <w:separator/>
      </w:r>
    </w:p>
  </w:endnote>
  <w:endnote w:type="continuationSeparator" w:id="0">
    <w:p w14:paraId="6AA52A8C" w14:textId="77777777" w:rsidR="004864EB" w:rsidRDefault="004864EB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B9CE59" w14:textId="77777777" w:rsidR="004864EB" w:rsidRDefault="004864EB" w:rsidP="000C45FF">
      <w:r>
        <w:separator/>
      </w:r>
    </w:p>
  </w:footnote>
  <w:footnote w:type="continuationSeparator" w:id="0">
    <w:p w14:paraId="04E0A0F9" w14:textId="77777777" w:rsidR="004864EB" w:rsidRDefault="004864EB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836EA9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9B86014" wp14:editId="214AA9BF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02A"/>
    <w:rsid w:val="0003319C"/>
    <w:rsid w:val="00033ACF"/>
    <w:rsid w:val="00034672"/>
    <w:rsid w:val="00036450"/>
    <w:rsid w:val="0004357C"/>
    <w:rsid w:val="0005152B"/>
    <w:rsid w:val="0005225D"/>
    <w:rsid w:val="00057A7E"/>
    <w:rsid w:val="00070C6E"/>
    <w:rsid w:val="00081834"/>
    <w:rsid w:val="00094499"/>
    <w:rsid w:val="000A7B76"/>
    <w:rsid w:val="000C45FF"/>
    <w:rsid w:val="000D3047"/>
    <w:rsid w:val="000D6619"/>
    <w:rsid w:val="000E3FD1"/>
    <w:rsid w:val="000E433D"/>
    <w:rsid w:val="000E634C"/>
    <w:rsid w:val="000F3254"/>
    <w:rsid w:val="00105FD5"/>
    <w:rsid w:val="00112054"/>
    <w:rsid w:val="00123A2E"/>
    <w:rsid w:val="00126B97"/>
    <w:rsid w:val="001317D8"/>
    <w:rsid w:val="001525E1"/>
    <w:rsid w:val="00157D0C"/>
    <w:rsid w:val="00180329"/>
    <w:rsid w:val="00182D1F"/>
    <w:rsid w:val="0019001F"/>
    <w:rsid w:val="001959CF"/>
    <w:rsid w:val="001A3DE1"/>
    <w:rsid w:val="001A74A5"/>
    <w:rsid w:val="001B2ABD"/>
    <w:rsid w:val="001C29E2"/>
    <w:rsid w:val="001C55C8"/>
    <w:rsid w:val="001E030A"/>
    <w:rsid w:val="001E0391"/>
    <w:rsid w:val="001E1759"/>
    <w:rsid w:val="001F1ECC"/>
    <w:rsid w:val="001F7285"/>
    <w:rsid w:val="00202A24"/>
    <w:rsid w:val="002400EB"/>
    <w:rsid w:val="00244CF8"/>
    <w:rsid w:val="00246D86"/>
    <w:rsid w:val="00256CF7"/>
    <w:rsid w:val="0027307D"/>
    <w:rsid w:val="00281FD5"/>
    <w:rsid w:val="002852E0"/>
    <w:rsid w:val="002A24F4"/>
    <w:rsid w:val="002C796B"/>
    <w:rsid w:val="002D2587"/>
    <w:rsid w:val="0030481B"/>
    <w:rsid w:val="003156FC"/>
    <w:rsid w:val="003254B5"/>
    <w:rsid w:val="00340BCF"/>
    <w:rsid w:val="0037121F"/>
    <w:rsid w:val="00376698"/>
    <w:rsid w:val="00381F6C"/>
    <w:rsid w:val="00383A6D"/>
    <w:rsid w:val="003910D8"/>
    <w:rsid w:val="003A6B7D"/>
    <w:rsid w:val="003B06CA"/>
    <w:rsid w:val="003B6015"/>
    <w:rsid w:val="003C4A5A"/>
    <w:rsid w:val="003C6FD2"/>
    <w:rsid w:val="004071FC"/>
    <w:rsid w:val="00423BCA"/>
    <w:rsid w:val="00440ACE"/>
    <w:rsid w:val="00445947"/>
    <w:rsid w:val="00457517"/>
    <w:rsid w:val="00465AA2"/>
    <w:rsid w:val="00475ECC"/>
    <w:rsid w:val="004760C7"/>
    <w:rsid w:val="00477E4A"/>
    <w:rsid w:val="004813B3"/>
    <w:rsid w:val="004864EB"/>
    <w:rsid w:val="00496591"/>
    <w:rsid w:val="004A5BBF"/>
    <w:rsid w:val="004B7361"/>
    <w:rsid w:val="004C63E4"/>
    <w:rsid w:val="004D3011"/>
    <w:rsid w:val="004E4BF0"/>
    <w:rsid w:val="00522AAF"/>
    <w:rsid w:val="005262AC"/>
    <w:rsid w:val="005325DD"/>
    <w:rsid w:val="00536B9D"/>
    <w:rsid w:val="00537692"/>
    <w:rsid w:val="0057735D"/>
    <w:rsid w:val="005B002A"/>
    <w:rsid w:val="005C7D4B"/>
    <w:rsid w:val="005E02A8"/>
    <w:rsid w:val="005E39D5"/>
    <w:rsid w:val="00600670"/>
    <w:rsid w:val="0060778C"/>
    <w:rsid w:val="0062123A"/>
    <w:rsid w:val="0063545D"/>
    <w:rsid w:val="00640542"/>
    <w:rsid w:val="0064253A"/>
    <w:rsid w:val="00646E75"/>
    <w:rsid w:val="006579EE"/>
    <w:rsid w:val="006771D0"/>
    <w:rsid w:val="00694287"/>
    <w:rsid w:val="006A3BAA"/>
    <w:rsid w:val="006D29A7"/>
    <w:rsid w:val="00712537"/>
    <w:rsid w:val="00715FCB"/>
    <w:rsid w:val="007210A0"/>
    <w:rsid w:val="007235B1"/>
    <w:rsid w:val="007330F7"/>
    <w:rsid w:val="00735339"/>
    <w:rsid w:val="0074057F"/>
    <w:rsid w:val="00743101"/>
    <w:rsid w:val="00764C9F"/>
    <w:rsid w:val="007775E1"/>
    <w:rsid w:val="007867A0"/>
    <w:rsid w:val="007927F5"/>
    <w:rsid w:val="007939EB"/>
    <w:rsid w:val="00797C08"/>
    <w:rsid w:val="007B64F9"/>
    <w:rsid w:val="007C45B6"/>
    <w:rsid w:val="007E622F"/>
    <w:rsid w:val="00802CA0"/>
    <w:rsid w:val="008206DD"/>
    <w:rsid w:val="00837D7E"/>
    <w:rsid w:val="00860AD0"/>
    <w:rsid w:val="00861DD6"/>
    <w:rsid w:val="008D37C2"/>
    <w:rsid w:val="008E0788"/>
    <w:rsid w:val="008E421E"/>
    <w:rsid w:val="009260CD"/>
    <w:rsid w:val="00940A66"/>
    <w:rsid w:val="00952C25"/>
    <w:rsid w:val="0099714E"/>
    <w:rsid w:val="009B4875"/>
    <w:rsid w:val="009E11AC"/>
    <w:rsid w:val="00A2118D"/>
    <w:rsid w:val="00A23F75"/>
    <w:rsid w:val="00A35D6B"/>
    <w:rsid w:val="00A551E8"/>
    <w:rsid w:val="00A565E5"/>
    <w:rsid w:val="00A60193"/>
    <w:rsid w:val="00A70CCC"/>
    <w:rsid w:val="00A77F16"/>
    <w:rsid w:val="00AC77B4"/>
    <w:rsid w:val="00AD0A50"/>
    <w:rsid w:val="00AD76E2"/>
    <w:rsid w:val="00AE2548"/>
    <w:rsid w:val="00AF0D6A"/>
    <w:rsid w:val="00B20152"/>
    <w:rsid w:val="00B202FB"/>
    <w:rsid w:val="00B359E4"/>
    <w:rsid w:val="00B37C71"/>
    <w:rsid w:val="00B57D98"/>
    <w:rsid w:val="00B70850"/>
    <w:rsid w:val="00B84CEB"/>
    <w:rsid w:val="00BB01E3"/>
    <w:rsid w:val="00BC7378"/>
    <w:rsid w:val="00BD1D3F"/>
    <w:rsid w:val="00BE5A11"/>
    <w:rsid w:val="00BF4FCF"/>
    <w:rsid w:val="00C066B6"/>
    <w:rsid w:val="00C108E4"/>
    <w:rsid w:val="00C143AF"/>
    <w:rsid w:val="00C34A02"/>
    <w:rsid w:val="00C37BA1"/>
    <w:rsid w:val="00C43337"/>
    <w:rsid w:val="00C44A64"/>
    <w:rsid w:val="00C4674C"/>
    <w:rsid w:val="00C4696C"/>
    <w:rsid w:val="00C506CF"/>
    <w:rsid w:val="00C72BED"/>
    <w:rsid w:val="00C74814"/>
    <w:rsid w:val="00C8763B"/>
    <w:rsid w:val="00C9578B"/>
    <w:rsid w:val="00CB0055"/>
    <w:rsid w:val="00CC1C29"/>
    <w:rsid w:val="00CD6A93"/>
    <w:rsid w:val="00D2522B"/>
    <w:rsid w:val="00D422DE"/>
    <w:rsid w:val="00D5459D"/>
    <w:rsid w:val="00D77CD1"/>
    <w:rsid w:val="00D84F79"/>
    <w:rsid w:val="00DA1F4D"/>
    <w:rsid w:val="00DA4048"/>
    <w:rsid w:val="00DA7BA5"/>
    <w:rsid w:val="00DB264E"/>
    <w:rsid w:val="00DC153B"/>
    <w:rsid w:val="00DC6819"/>
    <w:rsid w:val="00DD172A"/>
    <w:rsid w:val="00E12212"/>
    <w:rsid w:val="00E2410B"/>
    <w:rsid w:val="00E25A26"/>
    <w:rsid w:val="00E41CF0"/>
    <w:rsid w:val="00E4381A"/>
    <w:rsid w:val="00E55D74"/>
    <w:rsid w:val="00E5603B"/>
    <w:rsid w:val="00E81D24"/>
    <w:rsid w:val="00E8286D"/>
    <w:rsid w:val="00E90F2F"/>
    <w:rsid w:val="00E92CB0"/>
    <w:rsid w:val="00EC7FD8"/>
    <w:rsid w:val="00EE6D26"/>
    <w:rsid w:val="00F05198"/>
    <w:rsid w:val="00F10890"/>
    <w:rsid w:val="00F52CCA"/>
    <w:rsid w:val="00F56FFC"/>
    <w:rsid w:val="00F60274"/>
    <w:rsid w:val="00F65DC4"/>
    <w:rsid w:val="00F77FB9"/>
    <w:rsid w:val="00FA5674"/>
    <w:rsid w:val="00FB068F"/>
    <w:rsid w:val="00FE0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EB067C"/>
  <w14:defaultImageDpi w14:val="32767"/>
  <w15:chartTrackingRefBased/>
  <w15:docId w15:val="{AF8FF37D-67DE-4465-886D-CF5483B41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126B97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tondolingportfolio.netlify.app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glossaryDocument" Target="glossary/document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mdol\AppData\Roaming\Microsoft\Templates\Bold%20modern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14A4A0CCD21410DAF55282830B5BD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A0E8A0-C350-44C9-BC04-07206BE41865}"/>
      </w:docPartPr>
      <w:docPartBody>
        <w:p w:rsidR="0086122F" w:rsidRDefault="00042C13">
          <w:pPr>
            <w:pStyle w:val="F14A4A0CCD21410DAF55282830B5BD61"/>
          </w:pPr>
          <w:r w:rsidRPr="00D5459D">
            <w:t>Profile</w:t>
          </w:r>
        </w:p>
      </w:docPartBody>
    </w:docPart>
    <w:docPart>
      <w:docPartPr>
        <w:name w:val="B51FD87967C64C27890530637E73D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41BA6F-2710-412F-A8C9-2CDC9A60FBDE}"/>
      </w:docPartPr>
      <w:docPartBody>
        <w:p w:rsidR="0086122F" w:rsidRDefault="00042C13">
          <w:pPr>
            <w:pStyle w:val="B51FD87967C64C27890530637E73D05E"/>
          </w:pPr>
          <w:r w:rsidRPr="00CB0055">
            <w:t>Contact</w:t>
          </w:r>
        </w:p>
      </w:docPartBody>
    </w:docPart>
    <w:docPart>
      <w:docPartPr>
        <w:name w:val="326AB442B5DA4B99BFC82329C724CD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CE8C99-8864-48F4-BD4F-3BB24712373D}"/>
      </w:docPartPr>
      <w:docPartBody>
        <w:p w:rsidR="0086122F" w:rsidRDefault="00042C13">
          <w:pPr>
            <w:pStyle w:val="326AB442B5DA4B99BFC82329C724CDC0"/>
          </w:pPr>
          <w:r w:rsidRPr="004D3011">
            <w:t>PHONE:</w:t>
          </w:r>
        </w:p>
      </w:docPartBody>
    </w:docPart>
    <w:docPart>
      <w:docPartPr>
        <w:name w:val="736884CB16B041A2A7E62137CB9CFF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B17795-DFF4-44DC-8B97-B1FFE34DF8E2}"/>
      </w:docPartPr>
      <w:docPartBody>
        <w:p w:rsidR="0086122F" w:rsidRDefault="00042C13">
          <w:pPr>
            <w:pStyle w:val="736884CB16B041A2A7E62137CB9CFF29"/>
          </w:pPr>
          <w:r w:rsidRPr="004D3011">
            <w:t>WEBSITE:</w:t>
          </w:r>
        </w:p>
      </w:docPartBody>
    </w:docPart>
    <w:docPart>
      <w:docPartPr>
        <w:name w:val="B5EE19658F7D4E10BEAE7B7F123ED6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28F76D-590B-47B4-8327-8A06A210B9F7}"/>
      </w:docPartPr>
      <w:docPartBody>
        <w:p w:rsidR="0086122F" w:rsidRDefault="00042C13">
          <w:pPr>
            <w:pStyle w:val="B5EE19658F7D4E10BEAE7B7F123ED6A7"/>
          </w:pPr>
          <w:r w:rsidRPr="00CB0055">
            <w:t>Hobbies</w:t>
          </w:r>
        </w:p>
      </w:docPartBody>
    </w:docPart>
    <w:docPart>
      <w:docPartPr>
        <w:name w:val="8E1987BA597948218524DF5375E459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05E828-8494-44D5-80F1-BCB331471E15}"/>
      </w:docPartPr>
      <w:docPartBody>
        <w:p w:rsidR="0086122F" w:rsidRDefault="00042C13">
          <w:pPr>
            <w:pStyle w:val="8E1987BA597948218524DF5375E45924"/>
          </w:pPr>
          <w:r w:rsidRPr="00036450">
            <w:t>EDUCATION</w:t>
          </w:r>
        </w:p>
      </w:docPartBody>
    </w:docPart>
    <w:docPart>
      <w:docPartPr>
        <w:name w:val="7E25C5D1D92F4B12AE568C9E6D4A1D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664A23-A24A-494A-91F4-4AE7C7A60543}"/>
      </w:docPartPr>
      <w:docPartBody>
        <w:p w:rsidR="0086122F" w:rsidRDefault="00042C13">
          <w:pPr>
            <w:pStyle w:val="7E25C5D1D92F4B12AE568C9E6D4A1D76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015"/>
    <w:rsid w:val="00042C13"/>
    <w:rsid w:val="000F3254"/>
    <w:rsid w:val="00226911"/>
    <w:rsid w:val="00360015"/>
    <w:rsid w:val="005325DD"/>
    <w:rsid w:val="0060662D"/>
    <w:rsid w:val="00653816"/>
    <w:rsid w:val="007C6D60"/>
    <w:rsid w:val="008503AE"/>
    <w:rsid w:val="0086122F"/>
    <w:rsid w:val="009B4875"/>
    <w:rsid w:val="00A70CCC"/>
    <w:rsid w:val="00BB01E3"/>
    <w:rsid w:val="00BF4FCF"/>
    <w:rsid w:val="00C143AF"/>
    <w:rsid w:val="00EE1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156082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kern w:val="0"/>
      <w:sz w:val="22"/>
      <w:szCs w:val="26"/>
      <w:lang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14A4A0CCD21410DAF55282830B5BD61">
    <w:name w:val="F14A4A0CCD21410DAF55282830B5BD61"/>
  </w:style>
  <w:style w:type="paragraph" w:customStyle="1" w:styleId="B51FD87967C64C27890530637E73D05E">
    <w:name w:val="B51FD87967C64C27890530637E73D05E"/>
  </w:style>
  <w:style w:type="paragraph" w:customStyle="1" w:styleId="326AB442B5DA4B99BFC82329C724CDC0">
    <w:name w:val="326AB442B5DA4B99BFC82329C724CDC0"/>
  </w:style>
  <w:style w:type="paragraph" w:customStyle="1" w:styleId="736884CB16B041A2A7E62137CB9CFF29">
    <w:name w:val="736884CB16B041A2A7E62137CB9CFF29"/>
  </w:style>
  <w:style w:type="character" w:styleId="Hyperlink">
    <w:name w:val="Hyperlink"/>
    <w:basedOn w:val="DefaultParagraphFont"/>
    <w:uiPriority w:val="99"/>
    <w:unhideWhenUsed/>
    <w:rPr>
      <w:color w:val="BF4E14" w:themeColor="accent2" w:themeShade="BF"/>
      <w:u w:val="single"/>
    </w:rPr>
  </w:style>
  <w:style w:type="paragraph" w:customStyle="1" w:styleId="B5EE19658F7D4E10BEAE7B7F123ED6A7">
    <w:name w:val="B5EE19658F7D4E10BEAE7B7F123ED6A7"/>
  </w:style>
  <w:style w:type="paragraph" w:customStyle="1" w:styleId="8E1987BA597948218524DF5375E45924">
    <w:name w:val="8E1987BA597948218524DF5375E45924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kern w:val="0"/>
      <w:sz w:val="22"/>
      <w:szCs w:val="26"/>
      <w:lang w:eastAsia="ja-JP"/>
      <w14:ligatures w14:val="none"/>
    </w:rPr>
  </w:style>
  <w:style w:type="paragraph" w:customStyle="1" w:styleId="7E25C5D1D92F4B12AE568C9E6D4A1D76">
    <w:name w:val="7E25C5D1D92F4B12AE568C9E6D4A1D7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Bold modern resume</Template>
  <TotalTime>7</TotalTime>
  <Pages>1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Colton Doling</cp:lastModifiedBy>
  <cp:revision>4</cp:revision>
  <dcterms:created xsi:type="dcterms:W3CDTF">2025-03-14T19:06:00Z</dcterms:created>
  <dcterms:modified xsi:type="dcterms:W3CDTF">2025-03-15T23:56:00Z</dcterms:modified>
</cp:coreProperties>
</file>